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096" w:rsidRDefault="00801096" w:rsidP="00801096">
      <w:pPr>
        <w:autoSpaceDE w:val="0"/>
        <w:autoSpaceDN w:val="0"/>
        <w:adjustRightInd w:val="0"/>
        <w:spacing w:after="0" w:line="240" w:lineRule="auto"/>
        <w:ind w:firstLine="720"/>
        <w:jc w:val="center"/>
        <w:rPr>
          <w:rFonts w:ascii="DengXian-Bold" w:hAnsi="DengXian-Bold" w:cs="DengXian-Bold"/>
          <w:b/>
          <w:bCs/>
          <w:color w:val="000000"/>
          <w:sz w:val="30"/>
          <w:szCs w:val="30"/>
        </w:rPr>
      </w:pPr>
      <w:r>
        <w:rPr>
          <w:rFonts w:ascii="DengXian-Bold" w:hAnsi="DengXian-Bold" w:cs="DengXian-Bold"/>
          <w:b/>
          <w:bCs/>
          <w:color w:val="000000"/>
          <w:sz w:val="30"/>
          <w:szCs w:val="30"/>
        </w:rPr>
        <w:t>Minecraft Project Proposal</w:t>
      </w:r>
    </w:p>
    <w:p w:rsidR="00801096" w:rsidRDefault="00801096" w:rsidP="00801096">
      <w:pPr>
        <w:autoSpaceDE w:val="0"/>
        <w:autoSpaceDN w:val="0"/>
        <w:adjustRightInd w:val="0"/>
        <w:spacing w:after="0" w:line="240" w:lineRule="auto"/>
        <w:jc w:val="center"/>
        <w:rPr>
          <w:rFonts w:ascii="HelveticaNeue" w:hAnsi="HelveticaNeue" w:cs="HelveticaNeue"/>
          <w:color w:val="000000"/>
          <w:sz w:val="28"/>
          <w:szCs w:val="28"/>
        </w:rPr>
      </w:pPr>
      <w:r>
        <w:rPr>
          <w:rFonts w:ascii="HelveticaNeue" w:hAnsi="HelveticaNeue" w:cs="HelveticaNeue"/>
          <w:color w:val="000000"/>
          <w:sz w:val="28"/>
          <w:szCs w:val="28"/>
        </w:rPr>
        <w:t>Searching by MCTS &amp; Q-learning and Neural Networks</w:t>
      </w:r>
    </w:p>
    <w:p w:rsidR="00801096" w:rsidRDefault="00801096" w:rsidP="00801096">
      <w:pPr>
        <w:autoSpaceDE w:val="0"/>
        <w:autoSpaceDN w:val="0"/>
        <w:adjustRightInd w:val="0"/>
        <w:spacing w:after="0" w:line="240" w:lineRule="auto"/>
        <w:jc w:val="center"/>
        <w:rPr>
          <w:rFonts w:ascii="HelveticaNeue" w:hAnsi="HelveticaNeue" w:cs="HelveticaNeue"/>
          <w:color w:val="0563C2"/>
          <w:sz w:val="26"/>
          <w:szCs w:val="26"/>
        </w:rPr>
      </w:pPr>
      <w:proofErr w:type="spellStart"/>
      <w:r>
        <w:rPr>
          <w:rFonts w:ascii="DengXian-Bold" w:hAnsi="DengXian-Bold" w:cs="DengXian-Bold"/>
          <w:b/>
          <w:bCs/>
          <w:color w:val="000000"/>
          <w:sz w:val="24"/>
          <w:szCs w:val="24"/>
        </w:rPr>
        <w:t>Shaohong</w:t>
      </w:r>
      <w:proofErr w:type="spellEnd"/>
      <w:r>
        <w:rPr>
          <w:rFonts w:ascii="DengXian-Bold" w:hAnsi="DengXian-Bold" w:cs="DengXian-Bold"/>
          <w:b/>
          <w:bCs/>
          <w:color w:val="000000"/>
          <w:sz w:val="24"/>
          <w:szCs w:val="24"/>
        </w:rPr>
        <w:t xml:space="preserve"> Tian </w:t>
      </w:r>
      <w:r>
        <w:rPr>
          <w:rFonts w:ascii="HelveticaNeue" w:hAnsi="HelveticaNeue" w:cs="HelveticaNeue"/>
          <w:color w:val="0563C2"/>
          <w:sz w:val="26"/>
          <w:szCs w:val="26"/>
        </w:rPr>
        <w:t>shaohongt@student.unimelb.edu.au</w:t>
      </w:r>
    </w:p>
    <w:p w:rsidR="00801096" w:rsidRDefault="00801096" w:rsidP="00801096">
      <w:pPr>
        <w:autoSpaceDE w:val="0"/>
        <w:autoSpaceDN w:val="0"/>
        <w:adjustRightInd w:val="0"/>
        <w:spacing w:after="0" w:line="240" w:lineRule="auto"/>
        <w:jc w:val="center"/>
        <w:rPr>
          <w:rFonts w:ascii="HelveticaNeue" w:hAnsi="HelveticaNeue" w:cs="HelveticaNeue"/>
          <w:color w:val="0563C2"/>
          <w:sz w:val="26"/>
          <w:szCs w:val="26"/>
        </w:rPr>
      </w:pPr>
      <w:r>
        <w:rPr>
          <w:rFonts w:ascii="DengXian-Bold" w:hAnsi="DengXian-Bold" w:cs="DengXian-Bold"/>
          <w:b/>
          <w:bCs/>
          <w:color w:val="000000"/>
          <w:sz w:val="24"/>
          <w:szCs w:val="24"/>
        </w:rPr>
        <w:t xml:space="preserve">Jiahao Yu </w:t>
      </w:r>
      <w:r>
        <w:rPr>
          <w:rFonts w:ascii="HelveticaNeue" w:hAnsi="HelveticaNeue" w:cs="HelveticaNeue"/>
          <w:color w:val="0563C2"/>
          <w:sz w:val="26"/>
          <w:szCs w:val="26"/>
        </w:rPr>
        <w:t>jiahaoy@student.unimelb.edu.au</w:t>
      </w:r>
    </w:p>
    <w:p w:rsidR="00801096" w:rsidRPr="00801096" w:rsidRDefault="00801096" w:rsidP="00801096">
      <w:pPr>
        <w:autoSpaceDE w:val="0"/>
        <w:autoSpaceDN w:val="0"/>
        <w:adjustRightInd w:val="0"/>
        <w:spacing w:after="0" w:line="240" w:lineRule="auto"/>
        <w:jc w:val="center"/>
        <w:rPr>
          <w:rFonts w:ascii="HelveticaNeue" w:hAnsi="HelveticaNeue" w:cs="HelveticaNeue"/>
          <w:color w:val="0563C2"/>
          <w:sz w:val="24"/>
          <w:szCs w:val="24"/>
          <w:lang w:val="pt-BR"/>
        </w:rPr>
      </w:pPr>
      <w:r w:rsidRPr="00801096">
        <w:rPr>
          <w:rFonts w:ascii="DengXian-Bold" w:hAnsi="DengXian-Bold" w:cs="DengXian-Bold"/>
          <w:b/>
          <w:bCs/>
          <w:color w:val="000000"/>
          <w:sz w:val="24"/>
          <w:szCs w:val="24"/>
          <w:lang w:val="pt-BR"/>
        </w:rPr>
        <w:t xml:space="preserve">Guo Zhou </w:t>
      </w:r>
      <w:r w:rsidRPr="00801096">
        <w:rPr>
          <w:rFonts w:ascii="HelveticaNeue" w:hAnsi="HelveticaNeue" w:cs="HelveticaNeue"/>
          <w:color w:val="0563C2"/>
          <w:sz w:val="24"/>
          <w:szCs w:val="24"/>
          <w:lang w:val="pt-BR"/>
        </w:rPr>
        <w:t>zhoug2@student.unimelb.edu.au</w:t>
      </w:r>
    </w:p>
    <w:p w:rsidR="00D1232A" w:rsidRDefault="00801096" w:rsidP="00801096">
      <w:pPr>
        <w:jc w:val="center"/>
        <w:rPr>
          <w:rFonts w:ascii="HelveticaNeue" w:hAnsi="HelveticaNeue" w:cs="HelveticaNeue"/>
          <w:color w:val="0563C2"/>
          <w:sz w:val="24"/>
          <w:szCs w:val="24"/>
          <w:lang w:val="pl-PL"/>
        </w:rPr>
      </w:pPr>
      <w:r w:rsidRPr="00801096">
        <w:rPr>
          <w:rFonts w:ascii="DengXian-Bold" w:hAnsi="DengXian-Bold" w:cs="DengXian-Bold"/>
          <w:b/>
          <w:bCs/>
          <w:color w:val="000000"/>
          <w:sz w:val="24"/>
          <w:szCs w:val="24"/>
          <w:lang w:val="pl-PL"/>
        </w:rPr>
        <w:t xml:space="preserve">Ziwei Li </w:t>
      </w:r>
      <w:hyperlink r:id="rId5" w:history="1">
        <w:r w:rsidRPr="009961EE">
          <w:rPr>
            <w:rStyle w:val="Hyperlink"/>
            <w:rFonts w:ascii="HelveticaNeue" w:hAnsi="HelveticaNeue" w:cs="HelveticaNeue"/>
            <w:sz w:val="24"/>
            <w:szCs w:val="24"/>
            <w:lang w:val="pl-PL"/>
          </w:rPr>
          <w:t>ziweil6@student.unimelb.edu.au</w:t>
        </w:r>
      </w:hyperlink>
    </w:p>
    <w:p w:rsidR="009E3B50" w:rsidRDefault="009E3B50" w:rsidP="00801096">
      <w:pPr>
        <w:rPr>
          <w:rFonts w:ascii="HelveticaNeue" w:hAnsi="HelveticaNeue" w:cs="HelveticaNeue"/>
          <w:b/>
          <w:bCs/>
          <w:sz w:val="24"/>
          <w:szCs w:val="24"/>
        </w:rPr>
      </w:pPr>
    </w:p>
    <w:p w:rsidR="009E3B50" w:rsidRDefault="009E3B50" w:rsidP="00801096">
      <w:pPr>
        <w:rPr>
          <w:rFonts w:ascii="HelveticaNeue" w:hAnsi="HelveticaNeue" w:cs="HelveticaNeue"/>
          <w:b/>
          <w:bCs/>
          <w:sz w:val="24"/>
          <w:szCs w:val="24"/>
        </w:rPr>
      </w:pPr>
      <w:r>
        <w:rPr>
          <w:rFonts w:ascii="HelveticaNeue" w:hAnsi="HelveticaNeue" w:cs="HelveticaNeue"/>
          <w:b/>
          <w:bCs/>
          <w:sz w:val="24"/>
          <w:szCs w:val="24"/>
        </w:rPr>
        <w:t>Experimental Design</w:t>
      </w:r>
    </w:p>
    <w:p w:rsidR="009E3B50" w:rsidRDefault="009E3B50" w:rsidP="00801096">
      <w:pPr>
        <w:rPr>
          <w:rFonts w:ascii="HelveticaNeue" w:hAnsi="HelveticaNeue" w:cs="HelveticaNeue"/>
          <w:b/>
          <w:bCs/>
          <w:sz w:val="24"/>
          <w:szCs w:val="24"/>
        </w:rPr>
      </w:pPr>
    </w:p>
    <w:p w:rsidR="00801096" w:rsidRPr="00757D6E" w:rsidRDefault="00801096" w:rsidP="00801096">
      <w:pPr>
        <w:rPr>
          <w:rFonts w:ascii="HelveticaNeue" w:hAnsi="HelveticaNeue" w:cs="HelveticaNeue"/>
          <w:b/>
          <w:bCs/>
          <w:sz w:val="24"/>
          <w:szCs w:val="24"/>
        </w:rPr>
      </w:pPr>
      <w:r w:rsidRPr="00757D6E">
        <w:rPr>
          <w:rFonts w:ascii="HelveticaNeue" w:hAnsi="HelveticaNeue" w:cs="HelveticaNeue"/>
          <w:b/>
          <w:bCs/>
          <w:sz w:val="24"/>
          <w:szCs w:val="24"/>
        </w:rPr>
        <w:t>TITLE</w:t>
      </w:r>
    </w:p>
    <w:p w:rsidR="00CE036B" w:rsidRDefault="00757D6E" w:rsidP="00801096">
      <w:r>
        <w:t xml:space="preserve">The Effect </w:t>
      </w:r>
      <w:r w:rsidRPr="00F729A2">
        <w:t xml:space="preserve">of </w:t>
      </w:r>
      <w:r w:rsidRPr="00757D6E">
        <w:rPr>
          <w:u w:val="single"/>
        </w:rPr>
        <w:t xml:space="preserve">the performance of an agent used Q-learning in </w:t>
      </w:r>
      <w:r w:rsidR="00777762">
        <w:rPr>
          <w:u w:val="single"/>
        </w:rPr>
        <w:t xml:space="preserve">a </w:t>
      </w:r>
      <w:r w:rsidRPr="00757D6E">
        <w:rPr>
          <w:u w:val="single"/>
        </w:rPr>
        <w:t>maze</w:t>
      </w:r>
      <w:r w:rsidR="00F729A2">
        <w:t xml:space="preserve"> </w:t>
      </w:r>
      <w:r w:rsidR="00F729A2" w:rsidRPr="00F729A2">
        <w:rPr>
          <w:u w:val="single"/>
        </w:rPr>
        <w:t xml:space="preserve">on </w:t>
      </w:r>
      <w:r w:rsidRPr="00F729A2">
        <w:rPr>
          <w:u w:val="single"/>
        </w:rPr>
        <w:t xml:space="preserve">scale </w:t>
      </w:r>
      <w:r w:rsidR="00CE036B" w:rsidRPr="00F729A2">
        <w:rPr>
          <w:u w:val="single"/>
        </w:rPr>
        <w:t>Q-learning to choose an action to perform</w:t>
      </w:r>
      <w:r w:rsidRPr="00F729A2">
        <w:rPr>
          <w:u w:val="single"/>
        </w:rPr>
        <w:t xml:space="preserve"> </w:t>
      </w:r>
      <w:bookmarkStart w:id="0" w:name="_GoBack"/>
      <w:bookmarkEnd w:id="0"/>
    </w:p>
    <w:p w:rsidR="00CE036B" w:rsidRPr="00757D6E" w:rsidRDefault="00CE036B" w:rsidP="00801096">
      <w:pPr>
        <w:rPr>
          <w:b/>
          <w:bCs/>
        </w:rPr>
      </w:pPr>
      <w:r w:rsidRPr="00757D6E">
        <w:rPr>
          <w:b/>
          <w:bCs/>
        </w:rPr>
        <w:t>HYPOTHESIS</w:t>
      </w:r>
    </w:p>
    <w:p w:rsidR="00777762" w:rsidRPr="00777762" w:rsidRDefault="00777762" w:rsidP="004D4137">
      <w:pPr>
        <w:rPr>
          <w:u w:val="single"/>
        </w:rPr>
      </w:pPr>
      <w:r w:rsidRPr="00777762">
        <w:t xml:space="preserve">If </w:t>
      </w:r>
      <w:r w:rsidRPr="00777762">
        <w:rPr>
          <w:u w:val="single"/>
        </w:rPr>
        <w:t>the Q-learning of the agent can choose an action more like human choose a direction in a maze</w:t>
      </w:r>
      <w:r w:rsidRPr="00777762">
        <w:t xml:space="preserve">, then </w:t>
      </w:r>
      <w:r w:rsidRPr="00777762">
        <w:rPr>
          <w:u w:val="single"/>
        </w:rPr>
        <w:t>the performance of agent will be better than others.</w:t>
      </w:r>
    </w:p>
    <w:p w:rsidR="00757D6E" w:rsidRPr="00757D6E" w:rsidRDefault="00757D6E" w:rsidP="004D4137">
      <w:pPr>
        <w:rPr>
          <w:b/>
          <w:bCs/>
        </w:rPr>
      </w:pPr>
      <w:r w:rsidRPr="00757D6E">
        <w:rPr>
          <w:b/>
          <w:bCs/>
        </w:rPr>
        <w:t>INDEPENDENT VARIABLE</w:t>
      </w:r>
    </w:p>
    <w:p w:rsidR="004E4C75" w:rsidRDefault="00E25222" w:rsidP="004D4137">
      <w:pPr>
        <w:rPr>
          <w:u w:val="single"/>
        </w:rPr>
      </w:pPr>
      <w:r>
        <w:rPr>
          <w:u w:val="single"/>
        </w:rPr>
        <w:t>T</w:t>
      </w:r>
      <w:r w:rsidR="004E4C75" w:rsidRPr="00757D6E">
        <w:rPr>
          <w:u w:val="single"/>
        </w:rPr>
        <w:t>he performance of an agent used Q-learning in maze</w:t>
      </w:r>
    </w:p>
    <w:p w:rsidR="00757D6E" w:rsidRPr="009E3B50" w:rsidRDefault="00757D6E" w:rsidP="004D4137">
      <w:pPr>
        <w:rPr>
          <w:b/>
          <w:bCs/>
        </w:rPr>
      </w:pPr>
      <w:r w:rsidRPr="009E3B50">
        <w:rPr>
          <w:b/>
          <w:bCs/>
        </w:rPr>
        <w:t>LEVELS OF INDEPENDENT VARIABLE AND NUMBERS OF REPEATED TRIALS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729A2" w:rsidTr="00F729A2">
        <w:tc>
          <w:tcPr>
            <w:tcW w:w="2254" w:type="dxa"/>
          </w:tcPr>
          <w:p w:rsidR="00F729A2" w:rsidRDefault="00EE0093" w:rsidP="004D4137">
            <w:r>
              <w:t>Two directions(forward and turn left)</w:t>
            </w:r>
            <w:r w:rsidR="00693E8E">
              <w:t>(Control)</w:t>
            </w:r>
          </w:p>
        </w:tc>
        <w:tc>
          <w:tcPr>
            <w:tcW w:w="2254" w:type="dxa"/>
          </w:tcPr>
          <w:p w:rsidR="00F729A2" w:rsidRDefault="00EE0093" w:rsidP="004D4137">
            <w:r>
              <w:t>Three directions(forward, turn left and jump)</w:t>
            </w:r>
          </w:p>
        </w:tc>
        <w:tc>
          <w:tcPr>
            <w:tcW w:w="2254" w:type="dxa"/>
          </w:tcPr>
          <w:p w:rsidR="00F729A2" w:rsidRDefault="00EE0093" w:rsidP="004D4137">
            <w:r>
              <w:t>Four directions(front and turn back, turn left and turn right)</w:t>
            </w:r>
          </w:p>
        </w:tc>
        <w:tc>
          <w:tcPr>
            <w:tcW w:w="2254" w:type="dxa"/>
          </w:tcPr>
          <w:p w:rsidR="00F729A2" w:rsidRDefault="00EE0093" w:rsidP="004D4137">
            <w:r>
              <w:t>Five directions(front and turn back, turn left and turn right, jump)</w:t>
            </w:r>
          </w:p>
        </w:tc>
      </w:tr>
      <w:tr w:rsidR="00F729A2" w:rsidTr="00F729A2">
        <w:tc>
          <w:tcPr>
            <w:tcW w:w="2254" w:type="dxa"/>
          </w:tcPr>
          <w:p w:rsidR="00F729A2" w:rsidRDefault="00693E8E" w:rsidP="004D4137">
            <w:r>
              <w:t>3 times</w:t>
            </w:r>
          </w:p>
        </w:tc>
        <w:tc>
          <w:tcPr>
            <w:tcW w:w="2254" w:type="dxa"/>
          </w:tcPr>
          <w:p w:rsidR="00F729A2" w:rsidRDefault="00693E8E" w:rsidP="004D4137">
            <w:r>
              <w:t>3 times</w:t>
            </w:r>
          </w:p>
        </w:tc>
        <w:tc>
          <w:tcPr>
            <w:tcW w:w="2254" w:type="dxa"/>
          </w:tcPr>
          <w:p w:rsidR="00F729A2" w:rsidRDefault="00693E8E" w:rsidP="004D4137">
            <w:r>
              <w:t>3 times</w:t>
            </w:r>
          </w:p>
        </w:tc>
        <w:tc>
          <w:tcPr>
            <w:tcW w:w="2254" w:type="dxa"/>
          </w:tcPr>
          <w:p w:rsidR="00F729A2" w:rsidRDefault="00693E8E" w:rsidP="00EE0093">
            <w:r>
              <w:t>3 times</w:t>
            </w:r>
          </w:p>
        </w:tc>
      </w:tr>
    </w:tbl>
    <w:p w:rsidR="00757D6E" w:rsidRDefault="00757D6E" w:rsidP="004D4137"/>
    <w:p w:rsidR="00D1232A" w:rsidRPr="009E3B50" w:rsidRDefault="00D1232A" w:rsidP="004D4137">
      <w:pPr>
        <w:rPr>
          <w:b/>
          <w:bCs/>
        </w:rPr>
      </w:pPr>
      <w:r w:rsidRPr="009E3B50">
        <w:rPr>
          <w:b/>
          <w:bCs/>
        </w:rPr>
        <w:t xml:space="preserve">DEPENDENT VARIABLE AND HOW MEASURED </w:t>
      </w:r>
    </w:p>
    <w:p w:rsidR="00D1232A" w:rsidRPr="009E3B50" w:rsidRDefault="00D1232A" w:rsidP="004D4137">
      <w:r w:rsidRPr="009E3B50">
        <w:t>Change the domain of actions, measured the time of the agent achieves the goal</w:t>
      </w:r>
      <w:r w:rsidR="000E57D2">
        <w:t>. And we will use three different map</w:t>
      </w:r>
      <w:r w:rsidR="00777762">
        <w:t>s</w:t>
      </w:r>
      <w:r w:rsidR="000E57D2">
        <w:t xml:space="preserve"> to test them 3 times, so the result will be more general.</w:t>
      </w:r>
    </w:p>
    <w:p w:rsidR="00D1232A" w:rsidRPr="009E3B50" w:rsidRDefault="00D1232A" w:rsidP="00D1232A">
      <w:pPr>
        <w:rPr>
          <w:b/>
          <w:bCs/>
        </w:rPr>
      </w:pPr>
      <w:r w:rsidRPr="009E3B50">
        <w:rPr>
          <w:b/>
          <w:bCs/>
        </w:rPr>
        <w:t>CONSTANTS</w:t>
      </w:r>
    </w:p>
    <w:p w:rsidR="00D1232A" w:rsidRDefault="00777762" w:rsidP="00D1232A">
      <w:r>
        <w:t>1.  Using the same map at</w:t>
      </w:r>
      <w:r w:rsidR="000E57D2">
        <w:t xml:space="preserve"> each time.</w:t>
      </w:r>
    </w:p>
    <w:p w:rsidR="009E3B50" w:rsidRDefault="009E3B50" w:rsidP="009E3B50">
      <w:r>
        <w:t xml:space="preserve">2. Using </w:t>
      </w:r>
      <w:r w:rsidR="00777762">
        <w:t xml:space="preserve">the </w:t>
      </w:r>
      <w:r>
        <w:t>same CPU processing power.</w:t>
      </w:r>
    </w:p>
    <w:p w:rsidR="009E3B50" w:rsidRDefault="009E3B50" w:rsidP="00D1232A">
      <w:r>
        <w:t xml:space="preserve">3. Using </w:t>
      </w:r>
      <w:r w:rsidR="00777762">
        <w:t xml:space="preserve">the </w:t>
      </w:r>
      <w:r>
        <w:t>same learned value and learning rate.</w:t>
      </w:r>
    </w:p>
    <w:p w:rsidR="00D1232A" w:rsidRDefault="00D1232A" w:rsidP="004D4137"/>
    <w:p w:rsidR="009E3B50" w:rsidRDefault="009E3B50" w:rsidP="009E3B50">
      <w:pPr>
        <w:rPr>
          <w:rFonts w:ascii="HelveticaNeue" w:hAnsi="HelveticaNeue" w:cs="HelveticaNeue"/>
          <w:b/>
          <w:bCs/>
          <w:sz w:val="24"/>
          <w:szCs w:val="24"/>
        </w:rPr>
      </w:pPr>
    </w:p>
    <w:p w:rsidR="009E3B50" w:rsidRDefault="009E3B50" w:rsidP="009E3B50">
      <w:pPr>
        <w:rPr>
          <w:rFonts w:ascii="HelveticaNeue" w:hAnsi="HelveticaNeue" w:cs="HelveticaNeue"/>
          <w:b/>
          <w:bCs/>
          <w:sz w:val="24"/>
          <w:szCs w:val="24"/>
        </w:rPr>
      </w:pPr>
    </w:p>
    <w:p w:rsidR="009E3B50" w:rsidRDefault="009E3B50" w:rsidP="009E3B50">
      <w:pPr>
        <w:rPr>
          <w:rFonts w:ascii="HelveticaNeue" w:hAnsi="HelveticaNeue" w:cs="HelveticaNeue"/>
          <w:b/>
          <w:bCs/>
          <w:sz w:val="24"/>
          <w:szCs w:val="24"/>
        </w:rPr>
      </w:pPr>
    </w:p>
    <w:p w:rsidR="009E3B50" w:rsidRDefault="009E3B50" w:rsidP="009E3B50">
      <w:pPr>
        <w:rPr>
          <w:rFonts w:ascii="HelveticaNeue" w:hAnsi="HelveticaNeue" w:cs="HelveticaNeue"/>
          <w:b/>
          <w:bCs/>
          <w:sz w:val="24"/>
          <w:szCs w:val="24"/>
        </w:rPr>
      </w:pPr>
    </w:p>
    <w:p w:rsidR="009E3B50" w:rsidRPr="00757D6E" w:rsidRDefault="009E3B50" w:rsidP="009E3B50">
      <w:pPr>
        <w:rPr>
          <w:rFonts w:ascii="HelveticaNeue" w:hAnsi="HelveticaNeue" w:cs="HelveticaNeue"/>
          <w:b/>
          <w:bCs/>
          <w:sz w:val="24"/>
          <w:szCs w:val="24"/>
        </w:rPr>
      </w:pPr>
      <w:r w:rsidRPr="00757D6E">
        <w:rPr>
          <w:rFonts w:ascii="HelveticaNeue" w:hAnsi="HelveticaNeue" w:cs="HelveticaNeue"/>
          <w:b/>
          <w:bCs/>
          <w:sz w:val="24"/>
          <w:szCs w:val="24"/>
        </w:rPr>
        <w:t>TITLE</w:t>
      </w:r>
    </w:p>
    <w:p w:rsidR="009E3B50" w:rsidRDefault="009E3B50" w:rsidP="004E4C75">
      <w:r>
        <w:t xml:space="preserve">The Effect </w:t>
      </w:r>
      <w:r w:rsidRPr="00F729A2">
        <w:t xml:space="preserve">of </w:t>
      </w:r>
      <w:r w:rsidRPr="00757D6E">
        <w:rPr>
          <w:u w:val="single"/>
        </w:rPr>
        <w:t xml:space="preserve">the performance of an agent used </w:t>
      </w:r>
      <w:r w:rsidR="004E4C75">
        <w:rPr>
          <w:u w:val="single"/>
        </w:rPr>
        <w:t xml:space="preserve">different number of </w:t>
      </w:r>
      <w:r w:rsidRPr="00757D6E">
        <w:rPr>
          <w:u w:val="single"/>
        </w:rPr>
        <w:t>Q-learning in maze</w:t>
      </w:r>
    </w:p>
    <w:p w:rsidR="009E3B50" w:rsidRPr="00757D6E" w:rsidRDefault="009E3B50" w:rsidP="009E3B50">
      <w:pPr>
        <w:rPr>
          <w:b/>
          <w:bCs/>
        </w:rPr>
      </w:pPr>
      <w:r w:rsidRPr="00757D6E">
        <w:rPr>
          <w:b/>
          <w:bCs/>
        </w:rPr>
        <w:t>HYPOTHESIS</w:t>
      </w:r>
    </w:p>
    <w:p w:rsidR="009E3B50" w:rsidRDefault="009E3B50" w:rsidP="004E4C75">
      <w:r>
        <w:t xml:space="preserve">If </w:t>
      </w:r>
      <w:r w:rsidRPr="00F729A2">
        <w:rPr>
          <w:u w:val="single"/>
        </w:rPr>
        <w:t xml:space="preserve">the </w:t>
      </w:r>
      <w:r w:rsidR="004E4C75">
        <w:rPr>
          <w:u w:val="single"/>
        </w:rPr>
        <w:t xml:space="preserve">agent use one </w:t>
      </w:r>
      <w:r w:rsidRPr="00F729A2">
        <w:rPr>
          <w:u w:val="single"/>
        </w:rPr>
        <w:t xml:space="preserve">Q-learning </w:t>
      </w:r>
      <w:r w:rsidR="004E4C75">
        <w:rPr>
          <w:u w:val="single"/>
        </w:rPr>
        <w:t xml:space="preserve">to </w:t>
      </w:r>
      <w:r w:rsidRPr="00F729A2">
        <w:rPr>
          <w:u w:val="single"/>
        </w:rPr>
        <w:t xml:space="preserve">choose an action </w:t>
      </w:r>
      <w:r w:rsidR="004E4C75">
        <w:rPr>
          <w:u w:val="single"/>
        </w:rPr>
        <w:t>and use another to evaluate whether current selection is best</w:t>
      </w:r>
      <w:r w:rsidR="000D2D4E">
        <w:rPr>
          <w:u w:val="single"/>
        </w:rPr>
        <w:t xml:space="preserve"> in </w:t>
      </w:r>
      <w:r w:rsidR="00777762">
        <w:rPr>
          <w:u w:val="single"/>
        </w:rPr>
        <w:t xml:space="preserve">a </w:t>
      </w:r>
      <w:r w:rsidR="000D2D4E">
        <w:rPr>
          <w:u w:val="single"/>
        </w:rPr>
        <w:t>maze</w:t>
      </w:r>
      <w:r w:rsidR="004E4C75">
        <w:rPr>
          <w:u w:val="single"/>
        </w:rPr>
        <w:t>,</w:t>
      </w:r>
      <w:r>
        <w:t xml:space="preserve"> then </w:t>
      </w:r>
      <w:r w:rsidRPr="00F729A2">
        <w:rPr>
          <w:u w:val="single"/>
        </w:rPr>
        <w:t xml:space="preserve">the performance </w:t>
      </w:r>
      <w:r w:rsidR="004E4C75" w:rsidRPr="00F729A2">
        <w:rPr>
          <w:u w:val="single"/>
        </w:rPr>
        <w:t>of agent</w:t>
      </w:r>
      <w:r w:rsidRPr="00F729A2">
        <w:rPr>
          <w:u w:val="single"/>
        </w:rPr>
        <w:t xml:space="preserve"> will be better than </w:t>
      </w:r>
      <w:r w:rsidR="004E4C75">
        <w:rPr>
          <w:u w:val="single"/>
        </w:rPr>
        <w:t>only use one Q-learning to choose an action</w:t>
      </w:r>
      <w:r>
        <w:t>.</w:t>
      </w:r>
    </w:p>
    <w:p w:rsidR="009E3B50" w:rsidRPr="00757D6E" w:rsidRDefault="009E3B50" w:rsidP="009E3B50">
      <w:pPr>
        <w:rPr>
          <w:b/>
          <w:bCs/>
        </w:rPr>
      </w:pPr>
      <w:r w:rsidRPr="00757D6E">
        <w:rPr>
          <w:b/>
          <w:bCs/>
        </w:rPr>
        <w:t>INDEPENDENT VARIABLE</w:t>
      </w:r>
    </w:p>
    <w:p w:rsidR="009E3B50" w:rsidRPr="000D2D4E" w:rsidRDefault="000D2D4E" w:rsidP="009E3B50">
      <w:r w:rsidRPr="000D2D4E">
        <w:t>The performance of the agent in maze</w:t>
      </w:r>
    </w:p>
    <w:p w:rsidR="009E3B50" w:rsidRPr="009E3B50" w:rsidRDefault="009E3B50" w:rsidP="009E3B50">
      <w:pPr>
        <w:rPr>
          <w:b/>
          <w:bCs/>
        </w:rPr>
      </w:pPr>
      <w:r w:rsidRPr="009E3B50">
        <w:rPr>
          <w:b/>
          <w:bCs/>
        </w:rPr>
        <w:t>LEVELS OF INDEPENDENT VARIABLE AND NUMBERS OF REPEATED TRIALS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2D4E" w:rsidTr="000D2D4E">
        <w:tc>
          <w:tcPr>
            <w:tcW w:w="4508" w:type="dxa"/>
          </w:tcPr>
          <w:p w:rsidR="000D2D4E" w:rsidRDefault="000E57D2" w:rsidP="009E3B50">
            <w:r>
              <w:t xml:space="preserve">One Q-learning </w:t>
            </w:r>
          </w:p>
        </w:tc>
        <w:tc>
          <w:tcPr>
            <w:tcW w:w="4508" w:type="dxa"/>
          </w:tcPr>
          <w:p w:rsidR="000D2D4E" w:rsidRDefault="000E57D2" w:rsidP="009E3B50">
            <w:r>
              <w:t>Two Q-learning</w:t>
            </w:r>
          </w:p>
        </w:tc>
      </w:tr>
      <w:tr w:rsidR="000D2D4E" w:rsidTr="000D2D4E">
        <w:tc>
          <w:tcPr>
            <w:tcW w:w="4508" w:type="dxa"/>
          </w:tcPr>
          <w:p w:rsidR="000D2D4E" w:rsidRDefault="000E57D2" w:rsidP="009E3B50">
            <w:r>
              <w:t>3 times</w:t>
            </w:r>
          </w:p>
        </w:tc>
        <w:tc>
          <w:tcPr>
            <w:tcW w:w="4508" w:type="dxa"/>
          </w:tcPr>
          <w:p w:rsidR="000D2D4E" w:rsidRDefault="000E57D2" w:rsidP="009E3B50">
            <w:r>
              <w:t>3 times</w:t>
            </w:r>
          </w:p>
        </w:tc>
      </w:tr>
    </w:tbl>
    <w:p w:rsidR="009E3B50" w:rsidRDefault="009E3B50" w:rsidP="009E3B50"/>
    <w:p w:rsidR="009E3B50" w:rsidRPr="009E3B50" w:rsidRDefault="009E3B50" w:rsidP="009E3B50">
      <w:pPr>
        <w:rPr>
          <w:b/>
          <w:bCs/>
        </w:rPr>
      </w:pPr>
      <w:r w:rsidRPr="009E3B50">
        <w:rPr>
          <w:b/>
          <w:bCs/>
        </w:rPr>
        <w:t xml:space="preserve">DEPENDENT VARIABLE AND HOW MEASURED </w:t>
      </w:r>
    </w:p>
    <w:p w:rsidR="00777762" w:rsidRDefault="00777762" w:rsidP="009E3B50">
      <w:r w:rsidRPr="00777762">
        <w:t>Comparing to one Q-learning, we will initialize two deep Q-learning, Q1 and Q2. Using both Q1 and Q2 in estimating the supervision signal- Q1 used for select action and Q2 used to evaluating current selection, measured the time of the agent achieves the goal. And we will use three different maps to test them 3 times, so the result will be more general.</w:t>
      </w:r>
    </w:p>
    <w:p w:rsidR="009E3B50" w:rsidRPr="00777762" w:rsidRDefault="009E3B50" w:rsidP="009E3B50">
      <w:pPr>
        <w:rPr>
          <w:b/>
          <w:bCs/>
        </w:rPr>
      </w:pPr>
      <w:r w:rsidRPr="00777762">
        <w:rPr>
          <w:b/>
          <w:bCs/>
        </w:rPr>
        <w:t>CONSTANTS</w:t>
      </w:r>
    </w:p>
    <w:p w:rsidR="009E3B50" w:rsidRDefault="009E3B50" w:rsidP="009E3B50">
      <w:r>
        <w:t>1.  Using the same map</w:t>
      </w:r>
      <w:r w:rsidR="00777762">
        <w:t xml:space="preserve"> at each time</w:t>
      </w:r>
      <w:r>
        <w:t>.</w:t>
      </w:r>
    </w:p>
    <w:p w:rsidR="009E3B50" w:rsidRDefault="009E3B50" w:rsidP="009E3B50">
      <w:r>
        <w:t xml:space="preserve">2. Using </w:t>
      </w:r>
      <w:r w:rsidR="00777762">
        <w:t xml:space="preserve">the </w:t>
      </w:r>
      <w:r>
        <w:t>same CPU processing power.</w:t>
      </w:r>
    </w:p>
    <w:p w:rsidR="009E3B50" w:rsidRDefault="009E3B50" w:rsidP="009E3B50">
      <w:r>
        <w:t xml:space="preserve">3. Using </w:t>
      </w:r>
      <w:r w:rsidR="00777762">
        <w:t xml:space="preserve">the </w:t>
      </w:r>
      <w:r>
        <w:t>same learned value and learning rate.</w:t>
      </w:r>
    </w:p>
    <w:p w:rsidR="00777762" w:rsidRDefault="00777762" w:rsidP="009E3B50">
      <w:r>
        <w:t>4. Using the same domain of actions.</w:t>
      </w:r>
    </w:p>
    <w:p w:rsidR="009E3B50" w:rsidRPr="00CE036B" w:rsidRDefault="009E3B50" w:rsidP="004D4137"/>
    <w:sectPr w:rsidR="009E3B50" w:rsidRPr="00CE0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Neue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765A09"/>
    <w:multiLevelType w:val="hybridMultilevel"/>
    <w:tmpl w:val="F58A61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E56B0"/>
    <w:multiLevelType w:val="hybridMultilevel"/>
    <w:tmpl w:val="1BEA2C8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842420"/>
    <w:multiLevelType w:val="hybridMultilevel"/>
    <w:tmpl w:val="60CAB6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044B9"/>
    <w:multiLevelType w:val="hybridMultilevel"/>
    <w:tmpl w:val="9EE8BEC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96"/>
    <w:rsid w:val="000D2D4E"/>
    <w:rsid w:val="000E57D2"/>
    <w:rsid w:val="004C5B1B"/>
    <w:rsid w:val="004D4137"/>
    <w:rsid w:val="004E4C75"/>
    <w:rsid w:val="0065606B"/>
    <w:rsid w:val="00693E8E"/>
    <w:rsid w:val="00757D6E"/>
    <w:rsid w:val="00777762"/>
    <w:rsid w:val="00801096"/>
    <w:rsid w:val="009E3B50"/>
    <w:rsid w:val="00CE036B"/>
    <w:rsid w:val="00D1232A"/>
    <w:rsid w:val="00E25222"/>
    <w:rsid w:val="00EE0093"/>
    <w:rsid w:val="00F24E22"/>
    <w:rsid w:val="00F72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52F73"/>
  <w15:chartTrackingRefBased/>
  <w15:docId w15:val="{C2C7F540-8F86-4371-BF98-003482432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109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729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23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iweil6@student.unimelb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BFF349B7</Template>
  <TotalTime>111</TotalTime>
  <Pages>2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Jiahao Yu</dc:creator>
  <cp:keywords/>
  <dc:description/>
  <cp:lastModifiedBy>Jiahao Yu</cp:lastModifiedBy>
  <cp:revision>4</cp:revision>
  <dcterms:created xsi:type="dcterms:W3CDTF">2018-03-29T23:58:00Z</dcterms:created>
  <dcterms:modified xsi:type="dcterms:W3CDTF">2018-03-30T01:49:00Z</dcterms:modified>
</cp:coreProperties>
</file>